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2655"/>
        <w:gridCol w:w="2770"/>
        <w:gridCol w:w="3110"/>
        <w:gridCol w:w="3026"/>
      </w:tblGrid>
      <w:tr w:rsidR="00B41A7C" w:rsidTr="007F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6" w:type="dxa"/>
            <w:gridSpan w:val="5"/>
          </w:tcPr>
          <w:p w:rsidR="00B41A7C" w:rsidRDefault="00B41A7C" w:rsidP="00815E2C">
            <w:pPr>
              <w:jc w:val="center"/>
            </w:pPr>
            <w:r>
              <w:t>IPO and Data Dictionary</w:t>
            </w: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rPr>
                <w:color w:val="FFFFFF" w:themeColor="background1"/>
              </w:rPr>
            </w:pPr>
            <w:r w:rsidRPr="00B41A7C">
              <w:rPr>
                <w:color w:val="FFFFFF" w:themeColor="background1"/>
              </w:rPr>
              <w:t>Variable/Constant name</w:t>
            </w:r>
          </w:p>
        </w:tc>
        <w:tc>
          <w:tcPr>
            <w:tcW w:w="2655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770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3110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Processing</w:t>
            </w:r>
          </w:p>
        </w:tc>
        <w:tc>
          <w:tcPr>
            <w:tcW w:w="3026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Output</w:t>
            </w: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BR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line break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"&lt;</w:t>
            </w:r>
            <w:proofErr w:type="spellStart"/>
            <w:r>
              <w:t>br</w:t>
            </w:r>
            <w:proofErr w:type="spellEnd"/>
            <w:r>
              <w:t xml:space="preserve"> /&gt;"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ES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space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 "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LE</w:t>
            </w:r>
          </w:p>
        </w:tc>
        <w:tc>
          <w:tcPr>
            <w:tcW w:w="2655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 end</w:t>
            </w:r>
          </w:p>
        </w:tc>
        <w:tc>
          <w:tcPr>
            <w:tcW w:w="2770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"."</w:t>
            </w:r>
          </w:p>
        </w:tc>
        <w:tc>
          <w:tcPr>
            <w:tcW w:w="3110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  <w:bottom w:val="single" w:sz="8" w:space="0" w:color="9F8AB9" w:themeColor="accent4" w:themeTint="BF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6B5A15">
              <w:rPr>
                <w:b w:val="0"/>
              </w:rPr>
              <w:t>nitial</w:t>
            </w:r>
            <w:r>
              <w:rPr>
                <w:b w:val="0"/>
              </w:rPr>
              <w:t>_price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price year 2010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 price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1D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intial_year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Default="00980B86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 year of calculation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Default="00980B86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 year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6B5A15">
              <w:rPr>
                <w:b w:val="0"/>
              </w:rPr>
              <w:t>inal</w:t>
            </w:r>
            <w:r>
              <w:rPr>
                <w:b w:val="0"/>
              </w:rPr>
              <w:t>_price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price year 2011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 price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1D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Default="0088231D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final_year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Default="00980B86" w:rsidP="00980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 year of calculation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Default="00980B86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year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231D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difference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calculated difference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difference = </w:t>
            </w:r>
            <w:proofErr w:type="spellStart"/>
            <w:r>
              <w:t>f</w:t>
            </w:r>
            <w:r w:rsidR="000553BE">
              <w:t>inal</w:t>
            </w:r>
            <w:r>
              <w:t>_price-i</w:t>
            </w:r>
            <w:r w:rsidR="000553BE">
              <w:t>nitial</w:t>
            </w:r>
            <w:r>
              <w:t>_price</w:t>
            </w:r>
            <w:proofErr w:type="spellEnd"/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B82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</w:t>
            </w:r>
          </w:p>
        </w:tc>
      </w:tr>
      <w:tr w:rsidR="0088231D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88231D" w:rsidRPr="00040B37" w:rsidRDefault="0088231D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percentage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calculated %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88231D" w:rsidRPr="00040B37" w:rsidRDefault="0088231D" w:rsidP="00055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percentage =</w:t>
            </w:r>
            <w:r w:rsidR="000553BE">
              <w:t>difference/</w:t>
            </w:r>
            <w:proofErr w:type="spellStart"/>
            <w:r>
              <w:t>i</w:t>
            </w:r>
            <w:r w:rsidR="000553BE">
              <w:t>nitial</w:t>
            </w:r>
            <w:r>
              <w:t>_price</w:t>
            </w:r>
            <w:proofErr w:type="spellEnd"/>
            <w:r w:rsidR="000553BE">
              <w:t xml:space="preserve"> * 100</w:t>
            </w: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88231D" w:rsidRPr="00040B37" w:rsidRDefault="0088231D" w:rsidP="00B82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percent change</w:t>
            </w:r>
          </w:p>
        </w:tc>
      </w:tr>
    </w:tbl>
    <w:p w:rsidR="00F74101" w:rsidRDefault="00F74101"/>
    <w:p w:rsidR="00A11C7D" w:rsidRDefault="00A11C7D">
      <w:pPr>
        <w:sectPr w:rsidR="00A11C7D" w:rsidSect="00815E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2268" w:type="dxa"/>
        <w:tblInd w:w="-5022" w:type="dxa"/>
        <w:tblLook w:val="04A0" w:firstRow="1" w:lastRow="0" w:firstColumn="1" w:lastColumn="0" w:noHBand="0" w:noVBand="1"/>
      </w:tblPr>
      <w:tblGrid>
        <w:gridCol w:w="2268"/>
      </w:tblGrid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Date:</w:t>
            </w:r>
          </w:p>
        </w:tc>
      </w:tr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Description:</w:t>
            </w:r>
          </w:p>
        </w:tc>
      </w:tr>
    </w:tbl>
    <w:p w:rsidR="00A11C7D" w:rsidRDefault="00A11C7D" w:rsidP="00A11C7D">
      <w:pPr>
        <w:sectPr w:rsidR="00A11C7D" w:rsidSect="00A11C7D">
          <w:type w:val="continuous"/>
          <w:pgSz w:w="15840" w:h="12240" w:orient="landscape"/>
          <w:pgMar w:top="720" w:right="720" w:bottom="720" w:left="720" w:header="720" w:footer="720" w:gutter="0"/>
          <w:cols w:num="2" w:space="720" w:equalWidth="0">
            <w:col w:w="4320" w:space="720"/>
            <w:col w:w="9360"/>
          </w:cols>
          <w:docGrid w:linePitch="360"/>
        </w:sectPr>
      </w:pPr>
    </w:p>
    <w:tbl>
      <w:tblPr>
        <w:tblStyle w:val="MediumShading1-Accent4"/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348"/>
      </w:tblGrid>
      <w:tr w:rsidR="00046E66" w:rsidTr="00046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Default="00046E66" w:rsidP="004C43D5">
            <w:pPr>
              <w:jc w:val="center"/>
            </w:pPr>
            <w:r>
              <w:lastRenderedPageBreak/>
              <w:t>Coding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//Programmer: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Nanette K. Hartley, Ph. D.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//Language: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 Name:</w:t>
            </w:r>
          </w:p>
        </w:tc>
        <w:tc>
          <w:tcPr>
            <w:tcW w:w="4224" w:type="pct"/>
          </w:tcPr>
          <w:p w:rsidR="00A11C7D" w:rsidRDefault="0088231D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buildingPriceInc.html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//Date:</w:t>
            </w:r>
          </w:p>
        </w:tc>
        <w:tc>
          <w:tcPr>
            <w:tcW w:w="4224" w:type="pct"/>
          </w:tcPr>
          <w:p w:rsidR="00A11C7D" w:rsidRDefault="004C43D5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"M/d/yyyy"  \* MERGEFORMAT </w:instrText>
            </w:r>
            <w:r>
              <w:fldChar w:fldCharType="separate"/>
            </w:r>
            <w:r w:rsidR="00097461">
              <w:rPr>
                <w:noProof/>
              </w:rPr>
              <w:t>10/8/2013</w:t>
            </w:r>
            <w:r>
              <w:fldChar w:fldCharType="end"/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//Description:</w:t>
            </w:r>
          </w:p>
        </w:tc>
        <w:tc>
          <w:tcPr>
            <w:tcW w:w="4224" w:type="pct"/>
          </w:tcPr>
          <w:p w:rsidR="00A11C7D" w:rsidRDefault="0088231D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change in the price of a building between two different years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//Declaration of variables and constants</w:t>
            </w: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B41A7C" w:rsidRDefault="00AD22A1" w:rsidP="00046E66">
            <w:proofErr w:type="spellStart"/>
            <w:proofErr w:type="gramStart"/>
            <w:r>
              <w:rPr>
                <w:b w:val="0"/>
                <w:bCs w:val="0"/>
              </w:rPr>
              <w:t>var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name = 0 or ES;</w:t>
            </w:r>
            <w:r w:rsidR="0088231D">
              <w:rPr>
                <w:b w:val="0"/>
                <w:bCs w:val="0"/>
              </w:rPr>
              <w:t xml:space="preserve">  see definitions above.  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t>//Program Heading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Pr="00583F14" w:rsidRDefault="00DF3228" w:rsidP="00D27640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document.write(</w:t>
            </w:r>
            <w:proofErr w:type="gramEnd"/>
            <w:r>
              <w:rPr>
                <w:b w:val="0"/>
              </w:rPr>
              <w:t>"</w:t>
            </w:r>
            <w:r w:rsidR="006B5A15">
              <w:rPr>
                <w:b w:val="0"/>
              </w:rPr>
              <w:t>Hello! Welcome to the building change calculator!"</w:t>
            </w:r>
            <w:r w:rsidR="00D27640">
              <w:rPr>
                <w:b w:val="0"/>
              </w:rPr>
              <w:t xml:space="preserve"> + BR</w:t>
            </w:r>
            <w:r w:rsidR="00E66622">
              <w:rPr>
                <w:b w:val="0"/>
              </w:rPr>
              <w:t xml:space="preserve"> + BR</w:t>
            </w:r>
            <w:r w:rsidR="006B5A15">
              <w:rPr>
                <w:b w:val="0"/>
              </w:rPr>
              <w:t>);</w:t>
            </w:r>
          </w:p>
        </w:tc>
      </w:tr>
      <w:tr w:rsidR="00A11C7D" w:rsidTr="004C43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//Requesting Input</w:t>
            </w:r>
          </w:p>
        </w:tc>
      </w:tr>
      <w:tr w:rsidR="00AD22A1" w:rsidRPr="004C43D5" w:rsidTr="00A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D22A1" w:rsidRDefault="006B5A15" w:rsidP="00A11C7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name</w:t>
            </w:r>
            <w:proofErr w:type="gramEnd"/>
            <w:r>
              <w:rPr>
                <w:b w:val="0"/>
              </w:rPr>
              <w:t xml:space="preserve"> </w:t>
            </w:r>
            <w:r w:rsidR="00DF3228">
              <w:rPr>
                <w:b w:val="0"/>
              </w:rPr>
              <w:t>= prompt("</w:t>
            </w:r>
            <w:r>
              <w:rPr>
                <w:b w:val="0"/>
              </w:rPr>
              <w:t>Would you like to calculate a percent change on this building?  If so, we need a name on the building.</w:t>
            </w:r>
            <w:r w:rsidR="00DF3228">
              <w:rPr>
                <w:b w:val="0"/>
              </w:rPr>
              <w:t>");</w:t>
            </w:r>
          </w:p>
          <w:p w:rsidR="006B5A15" w:rsidRDefault="006B5A1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initial_year</w:t>
            </w:r>
            <w:proofErr w:type="spellEnd"/>
            <w:r>
              <w:rPr>
                <w:b w:val="0"/>
              </w:rPr>
              <w:t xml:space="preserve"> = </w:t>
            </w:r>
            <w:proofErr w:type="gramStart"/>
            <w:r>
              <w:rPr>
                <w:b w:val="0"/>
              </w:rPr>
              <w:t>prompt(</w:t>
            </w:r>
            <w:proofErr w:type="gramEnd"/>
            <w:r>
              <w:rPr>
                <w:b w:val="0"/>
              </w:rPr>
              <w:t>"What is the initial year of the calculation?");</w:t>
            </w:r>
          </w:p>
          <w:p w:rsidR="005C0F95" w:rsidRDefault="006B5A1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5C0F95">
              <w:rPr>
                <w:b w:val="0"/>
              </w:rPr>
              <w:t>nitial</w:t>
            </w:r>
            <w:r>
              <w:rPr>
                <w:b w:val="0"/>
              </w:rPr>
              <w:t>_price</w:t>
            </w:r>
            <w:proofErr w:type="spellEnd"/>
            <w:r w:rsidR="005C0F95">
              <w:rPr>
                <w:b w:val="0"/>
              </w:rPr>
              <w:t xml:space="preserve"> = </w:t>
            </w:r>
            <w:proofErr w:type="gramStart"/>
            <w:r w:rsidR="005C0F95">
              <w:rPr>
                <w:b w:val="0"/>
              </w:rPr>
              <w:t>prompt(</w:t>
            </w:r>
            <w:proofErr w:type="gramEnd"/>
            <w:r w:rsidR="005C0F95">
              <w:rPr>
                <w:b w:val="0"/>
              </w:rPr>
              <w:t>"What is the initial price of the building?")</w:t>
            </w:r>
          </w:p>
          <w:p w:rsidR="006B5A15" w:rsidRDefault="005C0F9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parseFloat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intial_price</w:t>
            </w:r>
            <w:proofErr w:type="spellEnd"/>
            <w:r>
              <w:rPr>
                <w:b w:val="0"/>
              </w:rPr>
              <w:t>);</w:t>
            </w:r>
          </w:p>
          <w:p w:rsidR="005C0F95" w:rsidRDefault="005C0F9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final_year</w:t>
            </w:r>
            <w:proofErr w:type="spellEnd"/>
            <w:r>
              <w:rPr>
                <w:b w:val="0"/>
              </w:rPr>
              <w:t xml:space="preserve"> = </w:t>
            </w:r>
            <w:proofErr w:type="gramStart"/>
            <w:r>
              <w:rPr>
                <w:b w:val="0"/>
              </w:rPr>
              <w:t>prompt(</w:t>
            </w:r>
            <w:proofErr w:type="gramEnd"/>
            <w:r>
              <w:rPr>
                <w:b w:val="0"/>
              </w:rPr>
              <w:t>"What is the final year of the calculation?");</w:t>
            </w:r>
          </w:p>
          <w:p w:rsidR="005C0F95" w:rsidRDefault="005C0F95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final_price</w:t>
            </w:r>
            <w:proofErr w:type="spellEnd"/>
            <w:r>
              <w:rPr>
                <w:b w:val="0"/>
              </w:rPr>
              <w:t xml:space="preserve"> = </w:t>
            </w:r>
            <w:proofErr w:type="gramStart"/>
            <w:r>
              <w:rPr>
                <w:b w:val="0"/>
              </w:rPr>
              <w:t>prompt(</w:t>
            </w:r>
            <w:proofErr w:type="gramEnd"/>
            <w:r>
              <w:rPr>
                <w:b w:val="0"/>
              </w:rPr>
              <w:t>"What is the final price of the building?");</w:t>
            </w:r>
          </w:p>
          <w:p w:rsidR="00DF3228" w:rsidRPr="00DF3228" w:rsidRDefault="00DF3228" w:rsidP="00A11C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parse</w:t>
            </w:r>
            <w:r w:rsidR="005C0F95">
              <w:rPr>
                <w:b w:val="0"/>
              </w:rPr>
              <w:t>Float</w:t>
            </w:r>
            <w:proofErr w:type="spellEnd"/>
            <w:r w:rsidR="005C0F95">
              <w:rPr>
                <w:b w:val="0"/>
              </w:rPr>
              <w:t>(</w:t>
            </w:r>
            <w:proofErr w:type="spellStart"/>
            <w:r w:rsidR="005C0F95">
              <w:rPr>
                <w:b w:val="0"/>
              </w:rPr>
              <w:t>final_price</w:t>
            </w:r>
            <w:proofErr w:type="spellEnd"/>
            <w:r w:rsidR="005C0F95">
              <w:rPr>
                <w:b w:val="0"/>
              </w:rPr>
              <w:t xml:space="preserve">); 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//Processing</w:t>
            </w:r>
          </w:p>
        </w:tc>
      </w:tr>
      <w:tr w:rsidR="00AD22A1" w:rsidTr="00A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D22A1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 xml:space="preserve">difference = </w:t>
            </w:r>
            <w:proofErr w:type="spellStart"/>
            <w:r>
              <w:rPr>
                <w:b w:val="0"/>
              </w:rPr>
              <w:t>final_price</w:t>
            </w:r>
            <w:proofErr w:type="spellEnd"/>
            <w:r>
              <w:rPr>
                <w:b w:val="0"/>
              </w:rPr>
              <w:t xml:space="preserve"> – </w:t>
            </w:r>
            <w:proofErr w:type="spellStart"/>
            <w:r>
              <w:rPr>
                <w:b w:val="0"/>
              </w:rPr>
              <w:t>initial_price</w:t>
            </w:r>
            <w:proofErr w:type="spellEnd"/>
            <w:r>
              <w:rPr>
                <w:b w:val="0"/>
              </w:rPr>
              <w:t>;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percentage = (difference * 100)/</w:t>
            </w:r>
            <w:proofErr w:type="spellStart"/>
            <w:r>
              <w:rPr>
                <w:b w:val="0"/>
              </w:rPr>
              <w:t>intial_price</w:t>
            </w:r>
            <w:proofErr w:type="spellEnd"/>
            <w:r>
              <w:rPr>
                <w:b w:val="0"/>
              </w:rPr>
              <w:t>;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if (percentage &lt; 0)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{</w:t>
            </w:r>
          </w:p>
          <w:p w:rsidR="00B34558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B34558">
              <w:rPr>
                <w:b w:val="0"/>
              </w:rPr>
              <w:t>change = "percent decrease";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  <w:p w:rsidR="00B34558" w:rsidRDefault="00B34558" w:rsidP="00A11C7D">
            <w:pPr>
              <w:rPr>
                <w:b w:val="0"/>
              </w:rPr>
            </w:pPr>
            <w:r>
              <w:rPr>
                <w:b w:val="0"/>
              </w:rPr>
              <w:t>else</w:t>
            </w:r>
          </w:p>
          <w:p w:rsidR="00FF505E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>{</w:t>
            </w:r>
          </w:p>
          <w:p w:rsidR="00B34558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B34558">
              <w:rPr>
                <w:b w:val="0"/>
              </w:rPr>
              <w:t>change =</w:t>
            </w:r>
            <w:r>
              <w:rPr>
                <w:b w:val="0"/>
              </w:rPr>
              <w:t xml:space="preserve"> "percent increase";</w:t>
            </w:r>
          </w:p>
          <w:p w:rsidR="00FF505E" w:rsidRPr="00583F14" w:rsidRDefault="00FF505E" w:rsidP="00A11C7D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lastRenderedPageBreak/>
              <w:t>//Required Ou</w:t>
            </w:r>
            <w:r w:rsidR="005B6F91">
              <w:t>t</w:t>
            </w:r>
            <w:r>
              <w:t>put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25852" w:rsidRDefault="00625852" w:rsidP="00812058">
            <w:pPr>
              <w:rPr>
                <w:b w:val="0"/>
              </w:rPr>
            </w:pPr>
            <w:r>
              <w:rPr>
                <w:b w:val="0"/>
              </w:rPr>
              <w:t>document.write("The name of the building is:" + ES + name + ES + "Building" + LE + BR);</w:t>
            </w:r>
          </w:p>
          <w:p w:rsidR="00625852" w:rsidRDefault="00625852" w:rsidP="00812058">
            <w:pPr>
              <w:rPr>
                <w:b w:val="0"/>
              </w:rPr>
            </w:pPr>
            <w:r>
              <w:rPr>
                <w:b w:val="0"/>
              </w:rPr>
              <w:t xml:space="preserve">document.write("The cost of the building in" + ES + </w:t>
            </w:r>
            <w:proofErr w:type="spellStart"/>
            <w:r>
              <w:rPr>
                <w:b w:val="0"/>
              </w:rPr>
              <w:t>intial_year</w:t>
            </w:r>
            <w:proofErr w:type="spellEnd"/>
            <w:r>
              <w:rPr>
                <w:b w:val="0"/>
              </w:rPr>
              <w:t xml:space="preserve"> + ES + "was: $" + </w:t>
            </w:r>
            <w:proofErr w:type="spellStart"/>
            <w:r>
              <w:rPr>
                <w:b w:val="0"/>
              </w:rPr>
              <w:t>initial_price</w:t>
            </w:r>
            <w:proofErr w:type="spellEnd"/>
            <w:r>
              <w:rPr>
                <w:b w:val="0"/>
              </w:rPr>
              <w:t xml:space="preserve"> + LE + ES + ES + "The cost of the building in" + ES + </w:t>
            </w:r>
            <w:proofErr w:type="spellStart"/>
            <w:r>
              <w:rPr>
                <w:b w:val="0"/>
              </w:rPr>
              <w:t>final_year</w:t>
            </w:r>
            <w:proofErr w:type="spellEnd"/>
            <w:r>
              <w:rPr>
                <w:b w:val="0"/>
              </w:rPr>
              <w:t xml:space="preserve"> + ES +"was: $" + </w:t>
            </w:r>
            <w:proofErr w:type="spellStart"/>
            <w:r>
              <w:rPr>
                <w:b w:val="0"/>
              </w:rPr>
              <w:t>final_price</w:t>
            </w:r>
            <w:proofErr w:type="spellEnd"/>
            <w:r>
              <w:rPr>
                <w:b w:val="0"/>
              </w:rPr>
              <w:t xml:space="preserve"> + LE + BR);</w:t>
            </w:r>
          </w:p>
          <w:p w:rsidR="00812058" w:rsidRPr="00812058" w:rsidRDefault="00812058" w:rsidP="00812058">
            <w:pPr>
              <w:rPr>
                <w:b w:val="0"/>
              </w:rPr>
            </w:pPr>
            <w:r w:rsidRPr="00812058">
              <w:rPr>
                <w:b w:val="0"/>
              </w:rPr>
              <w:t>document.write("The difference in price of the" + ES + name + ES + "building is: $" + difference + LE + BR);</w:t>
            </w:r>
          </w:p>
          <w:p w:rsidR="00033E8E" w:rsidRPr="00583F14" w:rsidRDefault="00812058" w:rsidP="00812058">
            <w:pPr>
              <w:rPr>
                <w:b w:val="0"/>
              </w:rPr>
            </w:pPr>
            <w:r w:rsidRPr="00812058">
              <w:rPr>
                <w:b w:val="0"/>
              </w:rPr>
              <w:t xml:space="preserve">document.write("The" + ES + change + ES + "of the" + ES + name + ES + "building from" + ES + </w:t>
            </w:r>
            <w:proofErr w:type="spellStart"/>
            <w:r w:rsidRPr="00812058">
              <w:rPr>
                <w:b w:val="0"/>
              </w:rPr>
              <w:t>initial_year</w:t>
            </w:r>
            <w:proofErr w:type="spellEnd"/>
            <w:r w:rsidRPr="00812058">
              <w:rPr>
                <w:b w:val="0"/>
              </w:rPr>
              <w:t xml:space="preserve"> + ES + "to" + ES + </w:t>
            </w:r>
            <w:proofErr w:type="spellStart"/>
            <w:r w:rsidRPr="00812058">
              <w:rPr>
                <w:b w:val="0"/>
              </w:rPr>
              <w:t>final_year</w:t>
            </w:r>
            <w:proofErr w:type="spellEnd"/>
            <w:r w:rsidRPr="00812058">
              <w:rPr>
                <w:b w:val="0"/>
              </w:rPr>
              <w:t xml:space="preserve"> + ES + "is:" + ES + </w:t>
            </w:r>
            <w:proofErr w:type="spellStart"/>
            <w:r w:rsidRPr="00812058">
              <w:rPr>
                <w:b w:val="0"/>
              </w:rPr>
              <w:t>percentage.toFixed</w:t>
            </w:r>
            <w:proofErr w:type="spellEnd"/>
            <w:r w:rsidRPr="00812058">
              <w:rPr>
                <w:b w:val="0"/>
              </w:rPr>
              <w:t>(2) + "%" + LE + BR + BR);</w:t>
            </w:r>
          </w:p>
        </w:tc>
      </w:tr>
      <w:tr w:rsidR="002C0AEB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2C0AEB" w:rsidRDefault="002C0AEB" w:rsidP="00A11C7D">
            <w:r w:rsidRPr="002C0AEB">
              <w:t>//Thank the user and end program</w:t>
            </w:r>
          </w:p>
        </w:tc>
      </w:tr>
      <w:tr w:rsidR="002C0AEB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583F14" w:rsidRDefault="0003419D" w:rsidP="00A11C7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document.write(</w:t>
            </w:r>
            <w:proofErr w:type="gramEnd"/>
            <w:r>
              <w:rPr>
                <w:b w:val="0"/>
              </w:rPr>
              <w:t>"Thank you for using the Building Change Calculator!</w:t>
            </w:r>
            <w:r w:rsidR="00DF3228">
              <w:rPr>
                <w:b w:val="0"/>
              </w:rPr>
              <w:t>"</w:t>
            </w:r>
            <w:r>
              <w:rPr>
                <w:b w:val="0"/>
              </w:rPr>
              <w:t xml:space="preserve"> + BR</w:t>
            </w:r>
            <w:r w:rsidR="00DF3228">
              <w:rPr>
                <w:b w:val="0"/>
              </w:rPr>
              <w:t>);</w:t>
            </w:r>
          </w:p>
        </w:tc>
      </w:tr>
    </w:tbl>
    <w:p w:rsidR="00A11C7D" w:rsidRDefault="00A11C7D" w:rsidP="00A11C7D">
      <w:pPr>
        <w:spacing w:line="240" w:lineRule="auto"/>
      </w:pPr>
    </w:p>
    <w:sectPr w:rsidR="00A11C7D" w:rsidSect="00A11C7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218" w:rsidRDefault="00A31218" w:rsidP="000F7188">
      <w:pPr>
        <w:spacing w:after="0" w:line="240" w:lineRule="auto"/>
      </w:pPr>
      <w:r>
        <w:separator/>
      </w:r>
    </w:p>
  </w:endnote>
  <w:endnote w:type="continuationSeparator" w:id="0">
    <w:p w:rsidR="00A31218" w:rsidRDefault="00A31218" w:rsidP="000F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461" w:rsidRDefault="00097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2E" w:rsidRPr="000F7188" w:rsidRDefault="0083102E" w:rsidP="000F7188">
    <w:pPr>
      <w:pStyle w:val="Footer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FILENAME   \* MERGEFORMAT </w:instrText>
    </w:r>
    <w:r>
      <w:rPr>
        <w:b/>
      </w:rPr>
      <w:fldChar w:fldCharType="separate"/>
    </w:r>
    <w:r w:rsidR="00097461">
      <w:rPr>
        <w:b/>
        <w:noProof/>
      </w:rPr>
      <w:t>buildingPriceinc</w:t>
    </w:r>
    <w:r>
      <w:rPr>
        <w:b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461" w:rsidRDefault="00097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218" w:rsidRDefault="00A31218" w:rsidP="000F7188">
      <w:pPr>
        <w:spacing w:after="0" w:line="240" w:lineRule="auto"/>
      </w:pPr>
      <w:r>
        <w:separator/>
      </w:r>
    </w:p>
  </w:footnote>
  <w:footnote w:type="continuationSeparator" w:id="0">
    <w:p w:rsidR="00A31218" w:rsidRDefault="00A31218" w:rsidP="000F7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461" w:rsidRDefault="000974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461" w:rsidRDefault="000974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461" w:rsidRDefault="00097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1D"/>
    <w:rsid w:val="000051AC"/>
    <w:rsid w:val="00033E8E"/>
    <w:rsid w:val="0003419D"/>
    <w:rsid w:val="00040B37"/>
    <w:rsid w:val="00046E66"/>
    <w:rsid w:val="000553BE"/>
    <w:rsid w:val="000558C9"/>
    <w:rsid w:val="0006291A"/>
    <w:rsid w:val="00097461"/>
    <w:rsid w:val="000A32CD"/>
    <w:rsid w:val="000A6D7B"/>
    <w:rsid w:val="000B4041"/>
    <w:rsid w:val="000F7188"/>
    <w:rsid w:val="00110723"/>
    <w:rsid w:val="00176EDB"/>
    <w:rsid w:val="0019424A"/>
    <w:rsid w:val="001B17B2"/>
    <w:rsid w:val="00294141"/>
    <w:rsid w:val="002A4479"/>
    <w:rsid w:val="002B1110"/>
    <w:rsid w:val="002C0AEB"/>
    <w:rsid w:val="002F7426"/>
    <w:rsid w:val="00331F1B"/>
    <w:rsid w:val="0035437D"/>
    <w:rsid w:val="003661D0"/>
    <w:rsid w:val="00391FCF"/>
    <w:rsid w:val="00393AD4"/>
    <w:rsid w:val="004B2DCA"/>
    <w:rsid w:val="004C43D5"/>
    <w:rsid w:val="004D48CB"/>
    <w:rsid w:val="00536E3F"/>
    <w:rsid w:val="00544222"/>
    <w:rsid w:val="00583F14"/>
    <w:rsid w:val="005A291E"/>
    <w:rsid w:val="005B6F91"/>
    <w:rsid w:val="005C0F95"/>
    <w:rsid w:val="005F5820"/>
    <w:rsid w:val="00602A50"/>
    <w:rsid w:val="00610282"/>
    <w:rsid w:val="00625852"/>
    <w:rsid w:val="00633D17"/>
    <w:rsid w:val="006341BF"/>
    <w:rsid w:val="00660257"/>
    <w:rsid w:val="00674388"/>
    <w:rsid w:val="006775AB"/>
    <w:rsid w:val="006A4E20"/>
    <w:rsid w:val="006B5A15"/>
    <w:rsid w:val="006C1C28"/>
    <w:rsid w:val="00761E7C"/>
    <w:rsid w:val="007B18AE"/>
    <w:rsid w:val="00812058"/>
    <w:rsid w:val="00815E2C"/>
    <w:rsid w:val="0083005F"/>
    <w:rsid w:val="0083102E"/>
    <w:rsid w:val="0088231D"/>
    <w:rsid w:val="00932F01"/>
    <w:rsid w:val="009375FC"/>
    <w:rsid w:val="00980B86"/>
    <w:rsid w:val="009D0D3D"/>
    <w:rsid w:val="00A11C7D"/>
    <w:rsid w:val="00A31218"/>
    <w:rsid w:val="00AB35AE"/>
    <w:rsid w:val="00AD22A1"/>
    <w:rsid w:val="00B34558"/>
    <w:rsid w:val="00B41A7C"/>
    <w:rsid w:val="00B55041"/>
    <w:rsid w:val="00BB5880"/>
    <w:rsid w:val="00C43A5E"/>
    <w:rsid w:val="00C77020"/>
    <w:rsid w:val="00C8414B"/>
    <w:rsid w:val="00D27640"/>
    <w:rsid w:val="00D45C61"/>
    <w:rsid w:val="00DF3228"/>
    <w:rsid w:val="00E53708"/>
    <w:rsid w:val="00E66622"/>
    <w:rsid w:val="00EB2058"/>
    <w:rsid w:val="00EE522C"/>
    <w:rsid w:val="00F17758"/>
    <w:rsid w:val="00F20DA3"/>
    <w:rsid w:val="00F30F78"/>
    <w:rsid w:val="00F47E9A"/>
    <w:rsid w:val="00F74101"/>
    <w:rsid w:val="00F96642"/>
    <w:rsid w:val="00FD5C90"/>
    <w:rsid w:val="00FF1588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ette\AppData\Roaming\Microsoft\Templates\IPO%20and%20program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64B0-70E2-476B-AA85-9EF1B6B1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 and program design</Template>
  <TotalTime>85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 Hartley</dc:creator>
  <cp:lastModifiedBy>Nanette Hartley</cp:lastModifiedBy>
  <cp:revision>10</cp:revision>
  <dcterms:created xsi:type="dcterms:W3CDTF">2013-10-08T17:55:00Z</dcterms:created>
  <dcterms:modified xsi:type="dcterms:W3CDTF">2013-10-08T21:41:00Z</dcterms:modified>
</cp:coreProperties>
</file>